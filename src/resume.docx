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SAI CHANDRA MOULI TADIPARTHI</w:t>
      </w:r>
    </w:p>
    <w:p>
      <w:pPr>
        <w:pStyle w:val="Normal"/>
        <w:spacing w:before="0" w:after="240"/>
        <w:contextualSpacing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Mobile: 91-9994721141</w:t>
      </w:r>
    </w:p>
    <w:p>
      <w:pPr>
        <w:pStyle w:val="Normal"/>
        <w:spacing w:before="0" w:after="240"/>
        <w:contextualSpacing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Mail ID: tsaimouli1999@gmail.com</w:t>
      </w:r>
    </w:p>
    <w:p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cs="Arial" w:ascii="Arial" w:hAnsi="Arial"/>
          <w:color w:val="000000" w:themeColor="text1"/>
          <w:sz w:val="20"/>
          <w:szCs w:val="20"/>
          <w:u w:val="single"/>
        </w:rPr>
        <w:t>Objective</w:t>
      </w:r>
    </w:p>
    <w:p>
      <w:pPr>
        <w:pStyle w:val="LOnormal"/>
        <w:widowControl w:val="false"/>
        <w:pBdr/>
        <w:spacing w:before="0" w:after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budding software engineer seeking opportunity for an internship in the field of cybersecurity as a malware analyst or related in an intriguing corporate environment that focuses on malware detection, cybersecurity, networks and digital forensics to learn and to enhance own skills, while making a significant contribution to the success of the company.</w:t>
      </w:r>
    </w:p>
    <w:p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cs="Arial" w:ascii="Arial" w:hAnsi="Arial"/>
          <w:color w:val="000000" w:themeColor="text1"/>
          <w:sz w:val="20"/>
          <w:szCs w:val="20"/>
          <w:u w:val="single"/>
        </w:rPr>
        <w:t>Education</w:t>
      </w:r>
    </w:p>
    <w:p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aps w:val="false"/>
          <w:smallCaps w:val="false"/>
          <w:color w:val="000000" w:themeColor="text1"/>
          <w:sz w:val="20"/>
          <w:szCs w:val="20"/>
        </w:rPr>
        <w:t>Degree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Course: B.Tech. – Computer Science and Engineering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Institution &amp; University: Amrita Vishwa Vidyapeetham, Coimbatore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Period: 2017-2021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CGPA: 9.54/10 (4</w:t>
      </w:r>
      <w:r>
        <w:rPr>
          <w:rFonts w:cs="Arial" w:ascii="Arial" w:hAnsi="Arial"/>
          <w:color w:val="000000" w:themeColor="text1"/>
          <w:sz w:val="20"/>
          <w:szCs w:val="20"/>
          <w:vertAlign w:val="superscript"/>
        </w:rPr>
        <w:t>th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Semester)</w:t>
      </w:r>
    </w:p>
    <w:p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aps w:val="false"/>
          <w:smallCaps w:val="false"/>
          <w:color w:val="000000" w:themeColor="text1"/>
          <w:sz w:val="20"/>
          <w:szCs w:val="20"/>
        </w:rPr>
        <w:t>Higher Secondary Education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Stream / Subjects: Physics, Chemistry, Mathematics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Institution: Narayana Junior College, Kakinada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Period: 2015-2017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Board: Board of Intermediate Education Andhra Pradesh (BIEAP)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Marks / Grade: 975/1000 (97.5%)</w:t>
      </w:r>
    </w:p>
    <w:p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aps w:val="false"/>
          <w:smallCaps w:val="false"/>
          <w:color w:val="000000" w:themeColor="text1"/>
          <w:sz w:val="20"/>
          <w:szCs w:val="20"/>
        </w:rPr>
        <w:t>Secondary Education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Institution: Narayana e-Techno School, Kakinada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Period: 2014-2015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Board: Board of Secondary Education, Andhra Pradesh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Marks / Grade: CGPA – 9.8/10 (10</w:t>
      </w:r>
      <w:r>
        <w:rPr>
          <w:rFonts w:cs="Arial" w:ascii="Arial" w:hAnsi="Arial"/>
          <w:color w:val="000000" w:themeColor="text1"/>
          <w:sz w:val="20"/>
          <w:szCs w:val="20"/>
          <w:vertAlign w:val="superscript"/>
        </w:rPr>
        <w:t>th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SSC)</w:t>
      </w:r>
    </w:p>
    <w:p>
      <w:pPr>
        <w:pStyle w:val="Heading1"/>
        <w:rPr>
          <w:rFonts w:ascii="Arial" w:hAnsi="Arial" w:eastAsia="" w:cs="Arial" w:eastAsiaTheme="minorEastAsia"/>
          <w:b w:val="false"/>
          <w:b w:val="false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  <w:u w:val="single"/>
        </w:rPr>
        <w:t>Areas of Technical Interest: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</w:t>
      </w:r>
      <w:r>
        <w:rPr>
          <w:rFonts w:eastAsia="" w:cs="Arial" w:ascii="Arial" w:hAnsi="Arial" w:eastAsiaTheme="minorEastAsia"/>
          <w:b w:val="false"/>
          <w:color w:val="000000" w:themeColor="text1"/>
          <w:sz w:val="20"/>
          <w:szCs w:val="20"/>
        </w:rPr>
        <w:t xml:space="preserve"> 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1: Web and App development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2: Cloud Computing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3: Internet of Things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4: Networks and Cybersecurity with special interest in web, reversing, forensics</w:t>
      </w:r>
    </w:p>
    <w:p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cs="Arial" w:ascii="Arial" w:hAnsi="Arial"/>
          <w:color w:val="000000" w:themeColor="text1"/>
          <w:sz w:val="20"/>
          <w:szCs w:val="20"/>
          <w:u w:val="single"/>
        </w:rPr>
        <w:t>Projects</w:t>
      </w:r>
    </w:p>
    <w:p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cs="Arial" w:ascii="Arial" w:hAnsi="Arial"/>
          <w:color w:val="000000" w:themeColor="text1"/>
          <w:sz w:val="20"/>
          <w:szCs w:val="20"/>
          <w:u w:val="single"/>
        </w:rPr>
      </w:r>
    </w:p>
    <w:p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 xml:space="preserve">1.Topic: </w:t>
      </w:r>
      <w:r>
        <w:rPr>
          <w:rFonts w:cs="Arial" w:ascii="Arial" w:hAnsi="Arial"/>
          <w:color w:val="000000" w:themeColor="text1"/>
          <w:sz w:val="20"/>
          <w:szCs w:val="20"/>
        </w:rPr>
        <w:t>Deep Learning Segmentation Logic (</w:t>
      </w:r>
      <w:r>
        <w:rPr>
          <w:rFonts w:eastAsia="Arial" w:cs="Arial" w:ascii="Arial" w:hAnsi="Arial"/>
          <w:color w:val="000000" w:themeColor="text1"/>
          <w:sz w:val="20"/>
          <w:szCs w:val="20"/>
        </w:rPr>
        <w:t xml:space="preserve">August 2019) </w:t>
      </w:r>
    </w:p>
    <w:p>
      <w:pPr>
        <w:pStyle w:val="ListBullet"/>
        <w:numPr>
          <w:ilvl w:val="1"/>
          <w:numId w:val="5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 xml:space="preserve">Objective: 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To log accurate time-stamps of the </w:t>
      </w:r>
      <w:r>
        <w:rPr>
          <w:rFonts w:eastAsia="Arial" w:cs="Arial" w:ascii="Arial" w:hAnsi="Arial"/>
          <w:color w:val="000000" w:themeColor="text1"/>
          <w:sz w:val="20"/>
          <w:szCs w:val="20"/>
        </w:rPr>
        <w:t>audible voice clips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in a continuous audio stream</w:t>
      </w:r>
    </w:p>
    <w:p>
      <w:pPr>
        <w:pStyle w:val="ListBullet"/>
        <w:numPr>
          <w:ilvl w:val="1"/>
          <w:numId w:val="5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Tools or techniques used: Bi-directional LSTM, Google Colab</w:t>
      </w:r>
    </w:p>
    <w:p>
      <w:pPr>
        <w:pStyle w:val="ListBullet"/>
        <w:numPr>
          <w:ilvl w:val="1"/>
          <w:numId w:val="5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Outcome: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A DL model that reads a large audio file and segments the audio with an </w:t>
      </w:r>
      <w:r>
        <w:rPr>
          <w:rFonts w:eastAsia="Arial" w:cs="Arial" w:ascii="Arial" w:hAnsi="Arial"/>
          <w:color w:val="000000" w:themeColor="text1"/>
          <w:sz w:val="20"/>
          <w:szCs w:val="20"/>
        </w:rPr>
        <w:t>accuracy &gt;95%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2.Topic: Research paper on Vulnerabilities in Telegram (Social Media App) (April 2019 – Present) </w:t>
      </w:r>
    </w:p>
    <w:p>
      <w:pPr>
        <w:pStyle w:val="ListBullet"/>
        <w:numPr>
          <w:ilvl w:val="1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Objective: </w:t>
      </w:r>
      <w:r>
        <w:rPr>
          <w:rFonts w:eastAsia="Arial" w:cs="Arial" w:ascii="Arial" w:hAnsi="Arial"/>
          <w:color w:val="000000" w:themeColor="text1"/>
          <w:sz w:val="20"/>
          <w:szCs w:val="20"/>
        </w:rPr>
        <w:t>To find vulnerable spots ranging from application layer to transport layer in common IM apps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</w:t>
      </w:r>
    </w:p>
    <w:p>
      <w:pPr>
        <w:pStyle w:val="ListBullet"/>
        <w:numPr>
          <w:ilvl w:val="1"/>
          <w:numId w:val="6"/>
        </w:numPr>
        <w:rPr/>
      </w:pPr>
      <w:r>
        <w:rPr>
          <w:rFonts w:cs="Arial" w:ascii="Arial" w:hAnsi="Arial"/>
          <w:color w:val="000000" w:themeColor="text1"/>
          <w:sz w:val="20"/>
          <w:szCs w:val="20"/>
        </w:rPr>
        <w:t>Tools and techniques used: MobS</w:t>
      </w:r>
      <w:r>
        <w:rPr>
          <w:rFonts w:cs="Arial" w:ascii="Arial" w:hAnsi="Arial"/>
          <w:color w:val="000000" w:themeColor="text1"/>
          <w:sz w:val="20"/>
          <w:szCs w:val="20"/>
        </w:rPr>
        <w:t>F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, source deobfuscation </w:t>
      </w:r>
    </w:p>
    <w:p>
      <w:pPr>
        <w:pStyle w:val="ListBullet"/>
        <w:numPr>
          <w:ilvl w:val="1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Outcome: Work in progress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ListBullet"/>
        <w:numPr>
          <w:ilvl w:val="0"/>
          <w:numId w:val="0"/>
        </w:numPr>
        <w:ind w:left="216" w:hanging="216"/>
        <w:rPr/>
      </w:pPr>
      <w:r>
        <w:rPr>
          <w:rFonts w:eastAsia="Arial" w:cs="Arial" w:ascii="Arial" w:hAnsi="Arial"/>
          <w:color w:val="000000" w:themeColor="text1"/>
          <w:sz w:val="20"/>
          <w:szCs w:val="20"/>
        </w:rPr>
        <w:t xml:space="preserve">3.Topic: </w:t>
      </w:r>
      <w:r>
        <w:rPr>
          <w:rFonts w:eastAsia="Arial" w:cs="Arial" w:ascii="Arial" w:hAnsi="Arial"/>
          <w:color w:val="000000" w:themeColor="text1"/>
          <w:sz w:val="20"/>
          <w:szCs w:val="20"/>
        </w:rPr>
        <w:t>Survey on performance of few object detection algorithms for mobile platforms</w:t>
      </w:r>
    </w:p>
    <w:p>
      <w:pPr>
        <w:pStyle w:val="ListBullet"/>
        <w:numPr>
          <w:ilvl w:val="1"/>
          <w:numId w:val="7"/>
        </w:numPr>
        <w:rPr/>
      </w:pPr>
      <w:r>
        <w:rPr>
          <w:rFonts w:eastAsia="Arial" w:cs="Arial" w:ascii="Arial" w:hAnsi="Arial"/>
          <w:color w:val="000000" w:themeColor="text1"/>
          <w:sz w:val="20"/>
          <w:szCs w:val="20"/>
        </w:rPr>
        <w:t xml:space="preserve">Objective: </w:t>
      </w:r>
      <w:r>
        <w:rPr>
          <w:rFonts w:eastAsia="Arial" w:cs="Arial" w:ascii="Arial" w:hAnsi="Arial"/>
          <w:color w:val="000000" w:themeColor="text1"/>
          <w:sz w:val="20"/>
          <w:szCs w:val="20"/>
        </w:rPr>
        <w:t>To prepare a survey paper on few available  object algorithms that are portable to android and to compare therir performance</w:t>
      </w:r>
    </w:p>
    <w:p>
      <w:pPr>
        <w:pStyle w:val="ListBullet"/>
        <w:numPr>
          <w:ilvl w:val="1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Tools or techniques used: Android Studio, TensorFlow</w:t>
      </w:r>
    </w:p>
    <w:p>
      <w:pPr>
        <w:pStyle w:val="ListBullet"/>
        <w:numPr>
          <w:ilvl w:val="1"/>
          <w:numId w:val="7"/>
        </w:numPr>
        <w:rPr/>
      </w:pPr>
      <w:r>
        <w:rPr>
          <w:rFonts w:eastAsia="Arial" w:cs="Arial" w:ascii="Arial" w:hAnsi="Arial"/>
          <w:color w:val="000000" w:themeColor="text1"/>
          <w:sz w:val="20"/>
          <w:szCs w:val="20"/>
        </w:rPr>
        <w:t xml:space="preserve">Outcome: </w:t>
      </w:r>
      <w:r>
        <w:rPr>
          <w:rFonts w:eastAsia="Arial" w:cs="Arial" w:ascii="Arial" w:hAnsi="Arial"/>
          <w:color w:val="000000" w:themeColor="text1"/>
          <w:sz w:val="20"/>
          <w:szCs w:val="20"/>
        </w:rPr>
        <w:t>work under progress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 xml:space="preserve">4.Topic: Amrita Event Log (November 2018 – December 2018) </w:t>
      </w:r>
    </w:p>
    <w:p>
      <w:pPr>
        <w:pStyle w:val="ListBullet"/>
        <w:numPr>
          <w:ilvl w:val="1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Objective: To build an Android App to gather and display details of all ongoing events</w:t>
      </w:r>
    </w:p>
    <w:p>
      <w:pPr>
        <w:pStyle w:val="ListBullet"/>
        <w:numPr>
          <w:ilvl w:val="1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Tools or techniques used: Android Studio, Firebase</w:t>
      </w:r>
    </w:p>
    <w:p>
      <w:pPr>
        <w:pStyle w:val="ListBullet"/>
        <w:numPr>
          <w:ilvl w:val="1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Outcome: An android app that displays details of all ongoing events</w:t>
      </w:r>
      <w:bookmarkStart w:id="0" w:name="_Hlk22481881"/>
      <w:bookmarkEnd w:id="0"/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b/>
          <w:b/>
          <w:color w:val="000000" w:themeColor="text1"/>
          <w:sz w:val="20"/>
          <w:szCs w:val="20"/>
          <w:u w:val="single"/>
        </w:rPr>
      </w:pPr>
      <w:r>
        <w:rPr>
          <w:rFonts w:cs="Arial" w:ascii="Arial" w:hAnsi="Arial"/>
          <w:b/>
          <w:color w:val="000000" w:themeColor="text1"/>
          <w:sz w:val="20"/>
          <w:szCs w:val="20"/>
          <w:u w:val="single"/>
        </w:rPr>
        <w:t>Other Technical Qualifications: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ListBullet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Programming languages known: C, C++, Core Java, Python</w:t>
      </w:r>
    </w:p>
    <w:p>
      <w:pPr>
        <w:pStyle w:val="ListBullet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Tools: Android Studio, socket.io, </w:t>
      </w:r>
    </w:p>
    <w:p>
      <w:pPr>
        <w:pStyle w:val="ListBullet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Adequate knowledge in MERN stack (using both RDS and Non-RDS)</w:t>
      </w:r>
    </w:p>
    <w:p>
      <w:pPr>
        <w:pStyle w:val="ListBullet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Certified by CISCO on</w:t>
      </w:r>
      <w:bookmarkStart w:id="1" w:name="_Hlk22482782"/>
      <w:bookmarkEnd w:id="1"/>
    </w:p>
    <w:p>
      <w:pPr>
        <w:pStyle w:val="ListBullet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CCNA course</w:t>
      </w:r>
    </w:p>
    <w:p>
      <w:pPr>
        <w:pStyle w:val="ListBullet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Cybersecurity Essentials</w:t>
      </w:r>
    </w:p>
    <w:p>
      <w:pPr>
        <w:pStyle w:val="ListBullet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Linux Essentials</w:t>
      </w:r>
    </w:p>
    <w:p>
      <w:pPr>
        <w:pStyle w:val="ListBullet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20"/>
          <w:szCs w:val="20"/>
        </w:rPr>
        <w:t>Attended workshops conducted by CISCO on dev_net API design and fundamentals of IoT</w:t>
      </w:r>
    </w:p>
    <w:p>
      <w:pPr>
        <w:pStyle w:val="ListBullet"/>
        <w:numPr>
          <w:ilvl w:val="0"/>
          <w:numId w:val="2"/>
        </w:numPr>
        <w:rPr/>
      </w:pPr>
      <w:r>
        <w:rPr>
          <w:rFonts w:cs="Arial" w:ascii="Arial" w:hAnsi="Arial"/>
          <w:color w:val="000000" w:themeColor="text1"/>
          <w:sz w:val="20"/>
          <w:szCs w:val="20"/>
        </w:rPr>
        <w:t>Adequate knowledge on both Linux and Windows environments</w:t>
      </w:r>
    </w:p>
    <w:p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cs="Arial" w:ascii="Arial" w:hAnsi="Arial"/>
          <w:color w:val="000000" w:themeColor="text1"/>
          <w:sz w:val="20"/>
          <w:szCs w:val="20"/>
          <w:u w:val="single"/>
        </w:rPr>
      </w:r>
    </w:p>
    <w:p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cs="Arial" w:ascii="Arial" w:hAnsi="Arial"/>
          <w:color w:val="000000" w:themeColor="text1"/>
          <w:sz w:val="20"/>
          <w:szCs w:val="20"/>
          <w:u w:val="single"/>
        </w:rPr>
        <w:t>Achievements, Scholarships</w:t>
      </w:r>
      <w:r>
        <w:rPr>
          <w:rFonts w:eastAsia="Arial" w:cs="Arial" w:ascii="Arial" w:hAnsi="Arial"/>
          <w:color w:val="000000" w:themeColor="text1"/>
          <w:sz w:val="20"/>
          <w:szCs w:val="20"/>
          <w:u w:val="single"/>
        </w:rPr>
        <w:t>, Honors, Contributions</w:t>
      </w:r>
      <w:r>
        <w:rPr>
          <w:rFonts w:cs="Arial" w:ascii="Arial" w:hAnsi="Arial"/>
          <w:color w:val="000000" w:themeColor="text1"/>
          <w:sz w:val="20"/>
          <w:szCs w:val="20"/>
          <w:u w:val="single"/>
        </w:rPr>
        <w:t>: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ListBullet"/>
        <w:numPr>
          <w:ilvl w:val="0"/>
          <w:numId w:val="1"/>
        </w:numPr>
        <w:rPr/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Participated in various CTFs like HACKCON, XIOMARA CTF (by AMRITA), BCACTF, GOOGLE BEGINNER’S QUEST CTF, </w:t>
      </w:r>
      <w:r>
        <w:rPr>
          <w:rFonts w:cs="Arial" w:ascii="Arial" w:hAnsi="Arial"/>
          <w:color w:val="000000" w:themeColor="text1"/>
          <w:sz w:val="20"/>
          <w:szCs w:val="20"/>
        </w:rPr>
        <w:t>Cyber Disease</w:t>
      </w:r>
    </w:p>
    <w:p>
      <w:pPr>
        <w:pStyle w:val="ListBullet"/>
        <w:numPr>
          <w:ilvl w:val="0"/>
          <w:numId w:val="1"/>
        </w:numPr>
        <w:rPr/>
      </w:pPr>
      <w:r>
        <w:rPr>
          <w:rFonts w:cs="Arial" w:ascii="Arial" w:hAnsi="Arial"/>
          <w:color w:val="000000" w:themeColor="text1"/>
          <w:sz w:val="20"/>
          <w:szCs w:val="20"/>
        </w:rPr>
        <w:t>Ranked 109 in CODEFEST-CTF by IIT-BHU</w:t>
      </w:r>
    </w:p>
    <w:p>
      <w:pPr>
        <w:pStyle w:val="ListBullet"/>
        <w:numPr>
          <w:ilvl w:val="0"/>
          <w:numId w:val="1"/>
        </w:numPr>
        <w:rPr/>
      </w:pPr>
      <w:r>
        <w:rPr>
          <w:rFonts w:cs="Arial" w:ascii="Arial" w:hAnsi="Arial"/>
          <w:color w:val="000000" w:themeColor="text1"/>
          <w:sz w:val="20"/>
          <w:szCs w:val="20"/>
        </w:rPr>
        <w:t>Country Rank of 91 on CTFTIME.org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Ranked 76 of 450 in AFFINITY CTF by Akamai group</w:t>
      </w:r>
    </w:p>
    <w:p>
      <w:pPr>
        <w:pStyle w:val="ListBullet"/>
        <w:numPr>
          <w:ilvl w:val="0"/>
          <w:numId w:val="1"/>
        </w:numPr>
        <w:rPr/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Conducted a workshop on Glimpse of Cybersecurity </w:t>
      </w:r>
      <w:r>
        <w:rPr>
          <w:rFonts w:cs="Arial" w:ascii="Arial" w:hAnsi="Arial"/>
          <w:color w:val="000000" w:themeColor="text1"/>
          <w:sz w:val="20"/>
          <w:szCs w:val="20"/>
        </w:rPr>
        <w:t>and CTF contests</w:t>
      </w:r>
    </w:p>
    <w:p>
      <w:pPr>
        <w:pStyle w:val="ListBullet"/>
        <w:numPr>
          <w:ilvl w:val="0"/>
          <w:numId w:val="1"/>
        </w:numPr>
        <w:rPr/>
      </w:pPr>
      <w:r>
        <w:rPr>
          <w:rFonts w:cs="Arial" w:ascii="Arial" w:hAnsi="Arial"/>
          <w:color w:val="000000" w:themeColor="text1"/>
          <w:sz w:val="20"/>
          <w:szCs w:val="20"/>
        </w:rPr>
        <w:t>2</w:t>
      </w:r>
      <w:r>
        <w:rPr>
          <w:rFonts w:cs="Arial" w:ascii="Arial" w:hAnsi="Arial"/>
          <w:color w:val="000000" w:themeColor="text1"/>
          <w:sz w:val="20"/>
          <w:szCs w:val="20"/>
          <w:vertAlign w:val="superscript"/>
        </w:rPr>
        <w:t>nd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Runner up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in SLAC Honeywell Hackathon </w:t>
      </w:r>
      <w:r>
        <w:rPr>
          <w:rFonts w:cs="Arial" w:ascii="Arial" w:hAnsi="Arial"/>
          <w:color w:val="000000" w:themeColor="text1"/>
          <w:sz w:val="20"/>
          <w:szCs w:val="20"/>
        </w:rPr>
        <w:t>2019</w:t>
      </w:r>
    </w:p>
    <w:p>
      <w:pPr>
        <w:pStyle w:val="ListBullet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Attended ACM Summer School on Cybersecurity and Data Analytics at IIIT Delhi in July 2019</w:t>
      </w:r>
    </w:p>
    <w:p>
      <w:pPr>
        <w:pStyle w:val="ListBullet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Elected Executive office bearer of ASCII and CSI clubs (2019 – Present)</w:t>
      </w:r>
    </w:p>
    <w:p>
      <w:pPr>
        <w:pStyle w:val="ListBullet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One of the branch toppers in 2017-18 with a SGPA of 9.8/10</w:t>
      </w:r>
    </w:p>
    <w:p>
      <w:pPr>
        <w:pStyle w:val="ListBullet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Recipient of Amritanidhi scholarship based on AEEE entrance rank </w:t>
      </w:r>
    </w:p>
    <w:p>
      <w:pPr>
        <w:pStyle w:val="ListBullet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  <w:t>Winner of academic excellence award in 11th and 12th standards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eastAsia="Arial" w:cs="Arial" w:ascii="Arial" w:hAnsi="Arial"/>
          <w:color w:val="000000" w:themeColor="text1"/>
          <w:sz w:val="20"/>
          <w:szCs w:val="20"/>
        </w:rPr>
      </w:r>
    </w:p>
    <w:p>
      <w:pPr>
        <w:pStyle w:val="ListBullet"/>
        <w:numPr>
          <w:ilvl w:val="0"/>
          <w:numId w:val="0"/>
        </w:numPr>
        <w:ind w:left="720" w:hanging="0"/>
        <w:rPr>
          <w:rFonts w:ascii="Arial" w:hAnsi="Arial" w:cs="Arial"/>
          <w:b/>
          <w:b/>
          <w:color w:val="000000" w:themeColor="text1"/>
          <w:sz w:val="20"/>
          <w:szCs w:val="20"/>
          <w:u w:val="single"/>
        </w:rPr>
      </w:pPr>
      <w:r>
        <w:rPr/>
      </w:r>
    </w:p>
    <w:p>
      <w:pPr>
        <w:pStyle w:val="ListBullet"/>
        <w:numPr>
          <w:ilvl w:val="0"/>
          <w:numId w:val="0"/>
        </w:numPr>
        <w:ind w:left="720" w:hanging="0"/>
        <w:rPr/>
      </w:pPr>
      <w:bookmarkStart w:id="2" w:name="_GoBack"/>
      <w:bookmarkEnd w:id="2"/>
      <w:r>
        <w:rPr>
          <w:rFonts w:cs="Arial" w:ascii="Arial" w:hAnsi="Arial"/>
          <w:b/>
          <w:color w:val="000000" w:themeColor="text1"/>
          <w:sz w:val="20"/>
          <w:szCs w:val="20"/>
          <w:u w:val="single"/>
        </w:rPr>
        <w:t>Extra-Curricular Activities:</w:t>
      </w:r>
      <w:r>
        <w:rPr>
          <w:rFonts w:cs="Arial" w:ascii="Arial" w:hAnsi="Arial"/>
          <w:b/>
          <w:color w:val="000000" w:themeColor="text1"/>
          <w:sz w:val="20"/>
          <w:szCs w:val="20"/>
        </w:rPr>
        <w:t xml:space="preserve"> </w:t>
      </w:r>
    </w:p>
    <w:p>
      <w:pPr>
        <w:pStyle w:val="ListBullet"/>
        <w:numPr>
          <w:ilvl w:val="0"/>
          <w:numId w:val="9"/>
        </w:numPr>
        <w:ind w:hanging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 w:themeColor="text1"/>
          <w:sz w:val="20"/>
          <w:szCs w:val="20"/>
        </w:rPr>
        <w:t>Member of Sahaya, ASCII, and NSS.</w:t>
      </w:r>
    </w:p>
    <w:p>
      <w:pPr>
        <w:pStyle w:val="ListBullet"/>
        <w:numPr>
          <w:ilvl w:val="0"/>
          <w:numId w:val="9"/>
        </w:numPr>
        <w:ind w:hanging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 w:themeColor="text1"/>
          <w:sz w:val="20"/>
          <w:szCs w:val="20"/>
        </w:rPr>
        <w:t>Student coordinator for End2End Security workshop conducted by Cisco for Anokha 2019.</w:t>
      </w:r>
    </w:p>
    <w:p>
      <w:pPr>
        <w:pStyle w:val="Heading1"/>
        <w:rPr>
          <w:rFonts w:ascii="Arial" w:hAnsi="Arial" w:cs="Arial"/>
          <w:b w:val="false"/>
          <w:b w:val="false"/>
          <w:color w:val="000000" w:themeColor="text1"/>
          <w:sz w:val="20"/>
          <w:szCs w:val="20"/>
        </w:rPr>
      </w:pPr>
      <w:r>
        <w:rPr>
          <w:rFonts w:cs="Arial" w:ascii="Arial" w:hAnsi="Arial"/>
          <w:b/>
          <w:color w:val="000000" w:themeColor="text1"/>
          <w:sz w:val="20"/>
          <w:szCs w:val="20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before="320" w:after="100"/>
        <w:contextualSpacing/>
        <w:outlineLvl w:val="0"/>
        <w:rPr>
          <w:rFonts w:ascii="Arial" w:hAnsi="Arial" w:eastAsia="" w:cs="Arial" w:eastAsiaTheme="majorEastAsia"/>
          <w:b/>
          <w:b/>
          <w:color w:val="000000" w:themeColor="text1"/>
          <w:sz w:val="20"/>
          <w:szCs w:val="20"/>
          <w:u w:val="single"/>
        </w:rPr>
      </w:pPr>
      <w:r>
        <w:rPr>
          <w:rFonts w:eastAsia="" w:cs="Arial" w:ascii="Arial" w:hAnsi="Arial" w:eastAsiaTheme="majorEastAsia"/>
          <w:b/>
          <w:color w:val="000000" w:themeColor="text1"/>
          <w:sz w:val="20"/>
          <w:szCs w:val="20"/>
          <w:u w:val="single"/>
        </w:rPr>
        <w:t>Personal details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Date of Birth: 29</w:t>
      </w:r>
      <w:r>
        <w:rPr>
          <w:rFonts w:cs="Arial" w:ascii="Arial" w:hAnsi="Arial"/>
          <w:color w:val="000000" w:themeColor="text1"/>
          <w:sz w:val="20"/>
          <w:szCs w:val="20"/>
          <w:vertAlign w:val="superscript"/>
        </w:rPr>
        <w:t>th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July 1999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Language proficiency: Telugu, Hindi and English</w:t>
      </w:r>
    </w:p>
    <w:p>
      <w:pPr>
        <w:pStyle w:val="ListBullet"/>
        <w:numPr>
          <w:ilvl w:val="0"/>
          <w:numId w:val="1"/>
        </w:numPr>
        <w:rPr/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Hobbies / Interests: Reading novels, playing keyboard, playing Badminton 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and </w:t>
      </w:r>
      <w:r>
        <w:rPr>
          <w:rFonts w:cs="Arial" w:ascii="Arial" w:hAnsi="Arial"/>
          <w:color w:val="000000" w:themeColor="text1"/>
          <w:sz w:val="20"/>
          <w:szCs w:val="20"/>
        </w:rPr>
        <w:t>football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 xml:space="preserve">Contact Address: </w:t>
      </w:r>
      <w:r>
        <w:rPr>
          <w:rFonts w:eastAsia="Arial" w:cs="Arial" w:ascii="Arial" w:hAnsi="Arial"/>
          <w:color w:val="000000" w:themeColor="text1"/>
          <w:sz w:val="20"/>
          <w:szCs w:val="20"/>
        </w:rPr>
        <w:t>G.305, Amrita School of Engineering, Ettimadai, Tamil Nadu-641112</w:t>
      </w:r>
    </w:p>
    <w:p>
      <w:pPr>
        <w:pStyle w:val="ListBullet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  <w:t>Permanent Address: Door.no: 7-4-23, Seshasai street, Ramaraopeta, Kakinada, Andhra Pradesh-533004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b/>
          <w:b/>
          <w:color w:val="000000" w:themeColor="text1"/>
          <w:sz w:val="20"/>
          <w:szCs w:val="20"/>
        </w:rPr>
      </w:pPr>
      <w:r>
        <w:rPr>
          <w:rFonts w:cs="Arial" w:ascii="Arial" w:hAnsi="Arial"/>
          <w:b/>
          <w:color w:val="000000" w:themeColor="text1"/>
          <w:sz w:val="20"/>
          <w:szCs w:val="20"/>
        </w:rPr>
        <w:t>I hereby declare that the above-mentioned details are true to the core of my knowledge and any mistakes are unintentional.</w:t>
      </w:r>
    </w:p>
    <w:p>
      <w:pPr>
        <w:pStyle w:val="ListBullet"/>
        <w:numPr>
          <w:ilvl w:val="0"/>
          <w:numId w:val="0"/>
        </w:numPr>
        <w:ind w:left="216" w:hanging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</w:p>
    <w:p>
      <w:pPr>
        <w:pStyle w:val="Heading1"/>
        <w:rPr>
          <w:rFonts w:ascii="Arial" w:hAnsi="Arial" w:cs="Arial"/>
          <w:b w:val="false"/>
          <w:b w:val="false"/>
          <w:color w:val="000000" w:themeColor="text1"/>
          <w:sz w:val="20"/>
          <w:szCs w:val="20"/>
        </w:rPr>
      </w:pPr>
      <w:r>
        <w:rPr>
          <w:rFonts w:cs="Arial" w:ascii="Arial" w:hAnsi="Arial"/>
          <w:b w:val="false"/>
          <w:color w:val="000000" w:themeColor="text1"/>
          <w:sz w:val="20"/>
          <w:szCs w:val="20"/>
        </w:rPr>
        <w:t>Place:</w:t>
        <w:tab/>
        <w:t>Amrita Vishwa Vidyapeetham, Ettimadai</w:t>
        <w:tab/>
        <w:tab/>
        <w:tab/>
        <w:t>Signature:</w:t>
      </w:r>
    </w:p>
    <w:p>
      <w:pPr>
        <w:pStyle w:val="Heading1"/>
        <w:rPr>
          <w:rFonts w:ascii="Arial" w:hAnsi="Arial" w:cs="Arial"/>
          <w:b w:val="false"/>
          <w:b w:val="false"/>
          <w:color w:val="000000" w:themeColor="text1"/>
          <w:sz w:val="20"/>
          <w:szCs w:val="20"/>
        </w:rPr>
      </w:pPr>
      <w:r>
        <w:rPr>
          <w:rFonts w:cs="Arial" w:ascii="Arial" w:hAnsi="Arial"/>
          <w:b w:val="false"/>
          <w:color w:val="000000" w:themeColor="text1"/>
          <w:sz w:val="20"/>
          <w:szCs w:val="20"/>
        </w:rPr>
        <w:tab/>
        <w:tab/>
        <w:tab/>
      </w:r>
    </w:p>
    <w:p>
      <w:pPr>
        <w:pStyle w:val="Heading1"/>
        <w:rPr>
          <w:rFonts w:ascii="Arial" w:hAnsi="Arial" w:cs="Arial"/>
          <w:b w:val="false"/>
          <w:b w:val="false"/>
          <w:color w:val="000000" w:themeColor="text1"/>
          <w:sz w:val="20"/>
          <w:szCs w:val="20"/>
        </w:rPr>
      </w:pPr>
      <w:r>
        <w:rPr>
          <w:rFonts w:cs="Arial" w:ascii="Arial" w:hAnsi="Arial"/>
          <w:b w:val="false"/>
          <w:color w:val="000000" w:themeColor="text1"/>
          <w:sz w:val="20"/>
          <w:szCs w:val="20"/>
        </w:rPr>
        <w:t>Date:    October 10, 2019</w:t>
        <w:tab/>
        <w:tab/>
        <w:tab/>
        <w:tab/>
        <w:tab/>
        <w:t>(Name:</w:t>
        <w:tab/>
        <w:t>T Sai Chandra Mouli)</w:t>
      </w:r>
    </w:p>
    <w:p>
      <w:pPr>
        <w:pStyle w:val="Heading1"/>
        <w:rPr>
          <w:rFonts w:ascii="Arial" w:hAnsi="Arial" w:cs="Arial"/>
          <w:b w:val="false"/>
          <w:b w:val="false"/>
          <w:color w:val="000000" w:themeColor="text1"/>
          <w:sz w:val="20"/>
          <w:szCs w:val="20"/>
        </w:rPr>
      </w:pPr>
      <w:r>
        <w:rPr>
          <w:rFonts w:cs="Arial" w:ascii="Arial" w:hAnsi="Arial"/>
          <w:b w:val="false"/>
          <w:color w:val="000000" w:themeColor="text1"/>
          <w:sz w:val="20"/>
          <w:szCs w:val="20"/>
        </w:rPr>
      </w:r>
    </w:p>
    <w:p>
      <w:pPr>
        <w:pStyle w:val="Heading1"/>
        <w:spacing w:before="320" w:after="100"/>
        <w:contextualSpacing/>
        <w:rPr/>
      </w:pPr>
      <w:r>
        <w:rPr/>
      </w:r>
    </w:p>
    <w:sectPr>
      <w:footerReference w:type="default" r:id="rId2"/>
      <w:type w:val="nextPage"/>
      <w:pgSz w:w="12240" w:h="15840"/>
      <w:pgMar w:left="1152" w:right="1152" w:header="0" w:top="1008" w:footer="720" w:bottom="1152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358"/>
        </w:tabs>
        <w:ind w:left="358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55e4e"/>
    <w:pPr>
      <w:widowControl/>
      <w:bidi w:val="0"/>
      <w:spacing w:before="0" w:after="240"/>
      <w:jc w:val="left"/>
    </w:pPr>
    <w:rPr>
      <w:rFonts w:ascii="Cambria" w:hAnsi="Cambria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c61f8e"/>
    <w:rPr>
      <w:rFonts w:ascii="Cambria" w:hAnsi="Cambria" w:eastAsia="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378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378f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78f3"/>
    <w:rPr>
      <w:b/>
      <w:bCs/>
      <w:smallCaps/>
      <w:color w:val="2A7B88" w:themeColor="accent1" w:themeShade="bf"/>
      <w:spacing w:val="5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c378f3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ListLabel2" w:customStyle="1">
    <w:name w:val="ListLabel 2"/>
    <w:qFormat/>
    <w:rsid w:val="000c0110"/>
    <w:rPr>
      <w:rFonts w:cs="Open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Aria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tabs>
        <w:tab w:val="left" w:pos="216" w:leader="none"/>
      </w:tabs>
      <w:spacing w:lineRule="auto" w:line="288" w:before="0" w:after="240"/>
      <w:ind w:left="216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378f3"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8f3"/>
    <w:pPr>
      <w:spacing w:before="320" w:after="10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78f3"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8220f"/>
    <w:pPr/>
    <w:rPr>
      <w:b/>
      <w:bCs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28220f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fa0204"/>
    <w:pPr>
      <w:spacing w:before="0" w:after="240"/>
      <w:ind w:left="720" w:hanging="0"/>
      <w:contextualSpacing/>
    </w:pPr>
    <w:rPr/>
  </w:style>
  <w:style w:type="paragraph" w:styleId="LOnormal" w:customStyle="1">
    <w:name w:val="LO-normal"/>
    <w:qFormat/>
    <w:rsid w:val="00e33b75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zh-CN" w:bidi="hi-IN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AB34C142F84D3CBCF7CF4D6D769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442CF-28BC-418E-BC60-F700CB583DC6}"/>
      </w:docPartPr>
      <w:docPartBody>
        <w:p w:rsidR="00301C70" w:rsidRDefault="00276CB6">
          <w:pPr>
            <w:pStyle w:val="8EAB34C142F84D3CBCF7CF4D6D769AA1"/>
          </w:pPr>
          <w:r>
            <w:t>Objective</w:t>
          </w:r>
        </w:p>
      </w:docPartBody>
    </w:docPart>
    <w:docPart>
      <w:docPartPr>
        <w:name w:val="B25324CAA6174BE18DB12187713C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D46-C720-4E73-ABE6-A75A37F0EACE}"/>
      </w:docPartPr>
      <w:docPartBody>
        <w:p w:rsidR="00301C70" w:rsidRDefault="00276CB6">
          <w:pPr>
            <w:pStyle w:val="B25324CAA6174BE18DB12187713CAD2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110"/>
    <w:rsid w:val="000A4C82"/>
    <w:rsid w:val="00276CB6"/>
    <w:rsid w:val="002C7CDF"/>
    <w:rsid w:val="00301C70"/>
    <w:rsid w:val="003D71C3"/>
    <w:rsid w:val="00553110"/>
    <w:rsid w:val="007A635B"/>
    <w:rsid w:val="007C02A4"/>
    <w:rsid w:val="00816B86"/>
    <w:rsid w:val="00947BAC"/>
    <w:rsid w:val="00B8629C"/>
    <w:rsid w:val="00E04739"/>
    <w:rsid w:val="00F64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46D4F6C03C4119AFB7180C730FDF8A">
    <w:name w:val="BE46D4F6C03C4119AFB7180C730FDF8A"/>
    <w:rsid w:val="00301C70"/>
  </w:style>
  <w:style w:type="paragraph" w:customStyle="1" w:styleId="E69AAD0F32CE47EBA18F790D0EA6FB83">
    <w:name w:val="E69AAD0F32CE47EBA18F790D0EA6FB83"/>
    <w:rsid w:val="00301C70"/>
  </w:style>
  <w:style w:type="paragraph" w:customStyle="1" w:styleId="F6E270DBA5F547E180549CF16C36E133">
    <w:name w:val="F6E270DBA5F547E180549CF16C36E133"/>
    <w:rsid w:val="00301C70"/>
  </w:style>
  <w:style w:type="paragraph" w:customStyle="1" w:styleId="19D55B72536B4D1B886B2E65A9B3D45D">
    <w:name w:val="19D55B72536B4D1B886B2E65A9B3D45D"/>
    <w:rsid w:val="00301C70"/>
  </w:style>
  <w:style w:type="paragraph" w:customStyle="1" w:styleId="8EAB34C142F84D3CBCF7CF4D6D769AA1">
    <w:name w:val="8EAB34C142F84D3CBCF7CF4D6D769AA1"/>
    <w:rsid w:val="00301C70"/>
  </w:style>
  <w:style w:type="paragraph" w:customStyle="1" w:styleId="AA4B3B853FF04CFA98ADE8FB11E298C3">
    <w:name w:val="AA4B3B853FF04CFA98ADE8FB11E298C3"/>
    <w:rsid w:val="00301C70"/>
  </w:style>
  <w:style w:type="paragraph" w:customStyle="1" w:styleId="B25324CAA6174BE18DB12187713CAD25">
    <w:name w:val="B25324CAA6174BE18DB12187713CAD25"/>
    <w:rsid w:val="00301C70"/>
  </w:style>
  <w:style w:type="paragraph" w:customStyle="1" w:styleId="B89ABBC5F3274583B90504FE3C01F8AB">
    <w:name w:val="B89ABBC5F3274583B90504FE3C01F8AB"/>
    <w:rsid w:val="00301C70"/>
  </w:style>
  <w:style w:type="paragraph" w:customStyle="1" w:styleId="23F922E3697D4978B17C36E071199B1A">
    <w:name w:val="23F922E3697D4978B17C36E071199B1A"/>
    <w:rsid w:val="00301C70"/>
  </w:style>
  <w:style w:type="paragraph" w:customStyle="1" w:styleId="ACE6F02A849049E7B815A6C12FF4528C">
    <w:name w:val="ACE6F02A849049E7B815A6C12FF4528C"/>
    <w:rsid w:val="00301C70"/>
  </w:style>
  <w:style w:type="paragraph" w:customStyle="1" w:styleId="3CEF40055AFF4C90B47D27D407DA8C4D">
    <w:name w:val="3CEF40055AFF4C90B47D27D407DA8C4D"/>
    <w:rsid w:val="00301C70"/>
  </w:style>
  <w:style w:type="paragraph" w:customStyle="1" w:styleId="3E3A67360B9240F395E1C80DC4841EB6">
    <w:name w:val="3E3A67360B9240F395E1C80DC4841EB6"/>
    <w:rsid w:val="00301C70"/>
  </w:style>
  <w:style w:type="paragraph" w:customStyle="1" w:styleId="8B988D55D3E7457CAD340EC8CCEF291A">
    <w:name w:val="8B988D55D3E7457CAD340EC8CCEF291A"/>
    <w:rsid w:val="00301C70"/>
  </w:style>
  <w:style w:type="paragraph" w:customStyle="1" w:styleId="0D958A800BE44C809C8922F913F2D976">
    <w:name w:val="0D958A800BE44C809C8922F913F2D976"/>
    <w:rsid w:val="00301C70"/>
  </w:style>
  <w:style w:type="paragraph" w:customStyle="1" w:styleId="751BA5B8B3FC48C0A8D6456185F20CBE">
    <w:name w:val="751BA5B8B3FC48C0A8D6456185F20CBE"/>
    <w:rsid w:val="00301C70"/>
  </w:style>
  <w:style w:type="paragraph" w:customStyle="1" w:styleId="4B4CEC751EC7410282648E022C9647F9">
    <w:name w:val="4B4CEC751EC7410282648E022C9647F9"/>
    <w:rsid w:val="00301C70"/>
  </w:style>
  <w:style w:type="paragraph" w:customStyle="1" w:styleId="A697EF6C5EB647C2922762B1D4088104">
    <w:name w:val="A697EF6C5EB647C2922762B1D4088104"/>
    <w:rsid w:val="00301C70"/>
  </w:style>
  <w:style w:type="paragraph" w:customStyle="1" w:styleId="D07DC2EB295447789DFE1573EBF5FEEB">
    <w:name w:val="D07DC2EB295447789DFE1573EBF5FEEB"/>
    <w:rsid w:val="00301C70"/>
  </w:style>
  <w:style w:type="paragraph" w:customStyle="1" w:styleId="9E0F4E3D996F4AD48282F6C90167C556">
    <w:name w:val="9E0F4E3D996F4AD48282F6C90167C556"/>
    <w:rsid w:val="00301C70"/>
  </w:style>
  <w:style w:type="paragraph" w:customStyle="1" w:styleId="E26E0307ECCE4F66B7828A6A3322380F">
    <w:name w:val="E26E0307ECCE4F66B7828A6A3322380F"/>
    <w:rsid w:val="00301C70"/>
  </w:style>
  <w:style w:type="paragraph" w:customStyle="1" w:styleId="580F81EA9F0C42F19275200004E9ABAB">
    <w:name w:val="580F81EA9F0C42F19275200004E9ABAB"/>
    <w:rsid w:val="00301C70"/>
  </w:style>
  <w:style w:type="paragraph" w:customStyle="1" w:styleId="60192549028043B7BA6FA28388A2CD90">
    <w:name w:val="60192549028043B7BA6FA28388A2CD90"/>
    <w:rsid w:val="00301C70"/>
  </w:style>
  <w:style w:type="paragraph" w:customStyle="1" w:styleId="14E62008CA01433D850D6115FE9D8A6E">
    <w:name w:val="14E62008CA01433D850D6115FE9D8A6E"/>
    <w:rsid w:val="00301C70"/>
  </w:style>
  <w:style w:type="paragraph" w:customStyle="1" w:styleId="B53992969FE04217997A57E6461C8AE9">
    <w:name w:val="B53992969FE04217997A57E6461C8AE9"/>
    <w:rsid w:val="00301C70"/>
  </w:style>
  <w:style w:type="paragraph" w:customStyle="1" w:styleId="C483F4197469421789388BAF120F9818">
    <w:name w:val="C483F4197469421789388BAF120F9818"/>
    <w:rsid w:val="00301C70"/>
  </w:style>
  <w:style w:type="paragraph" w:customStyle="1" w:styleId="14E3415C2FFE490EBEDD832317566B9E">
    <w:name w:val="14E3415C2FFE490EBEDD832317566B9E"/>
    <w:rsid w:val="00301C70"/>
  </w:style>
  <w:style w:type="paragraph" w:customStyle="1" w:styleId="E67C46F44DEE468D984762C06F4488C9">
    <w:name w:val="E67C46F44DEE468D984762C06F4488C9"/>
    <w:rsid w:val="00301C70"/>
  </w:style>
  <w:style w:type="paragraph" w:customStyle="1" w:styleId="6EC164F40D1045FF8EECFBEB4593FE9F">
    <w:name w:val="6EC164F40D1045FF8EECFBEB4593FE9F"/>
    <w:rsid w:val="00301C70"/>
  </w:style>
  <w:style w:type="paragraph" w:customStyle="1" w:styleId="96B8B2FC8B47414ABD661BBDC0A1AE0B">
    <w:name w:val="96B8B2FC8B47414ABD661BBDC0A1AE0B"/>
    <w:rsid w:val="00301C70"/>
  </w:style>
  <w:style w:type="paragraph" w:customStyle="1" w:styleId="EB280CD2E80546948F2F45F375A011AD">
    <w:name w:val="EB280CD2E80546948F2F45F375A011AD"/>
    <w:rsid w:val="00301C70"/>
  </w:style>
  <w:style w:type="paragraph" w:customStyle="1" w:styleId="9ED73840F6774A4497D78EC55137B59A">
    <w:name w:val="9ED73840F6774A4497D78EC55137B59A"/>
    <w:rsid w:val="00301C70"/>
  </w:style>
  <w:style w:type="paragraph" w:customStyle="1" w:styleId="44FC2AB23EB548EAB016661B45DF24AA">
    <w:name w:val="44FC2AB23EB548EAB016661B45DF24AA"/>
    <w:rsid w:val="00301C70"/>
  </w:style>
  <w:style w:type="paragraph" w:customStyle="1" w:styleId="CD12A8BDA2F244059B2E6B0E972CF469">
    <w:name w:val="CD12A8BDA2F244059B2E6B0E972CF469"/>
    <w:rsid w:val="00301C70"/>
  </w:style>
  <w:style w:type="paragraph" w:customStyle="1" w:styleId="71440E8C2A494CEBAA820F14AF1EB441">
    <w:name w:val="71440E8C2A494CEBAA820F14AF1EB441"/>
    <w:rsid w:val="00553110"/>
  </w:style>
  <w:style w:type="paragraph" w:customStyle="1" w:styleId="75D524F2D3DB43C492EEA7A497A8D259">
    <w:name w:val="75D524F2D3DB43C492EEA7A497A8D259"/>
    <w:rsid w:val="00553110"/>
  </w:style>
  <w:style w:type="paragraph" w:customStyle="1" w:styleId="20BACB9AB3AD45A7924693A0B04492D7">
    <w:name w:val="20BACB9AB3AD45A7924693A0B04492D7"/>
    <w:rsid w:val="00553110"/>
  </w:style>
  <w:style w:type="paragraph" w:customStyle="1" w:styleId="8712A5BE9EA84A3DA2F41435251C9B63">
    <w:name w:val="8712A5BE9EA84A3DA2F41435251C9B63"/>
    <w:rsid w:val="00553110"/>
  </w:style>
  <w:style w:type="paragraph" w:customStyle="1" w:styleId="BC99592D9B694003A5AFE567A5266157">
    <w:name w:val="BC99592D9B694003A5AFE567A5266157"/>
    <w:rsid w:val="00553110"/>
  </w:style>
  <w:style w:type="paragraph" w:customStyle="1" w:styleId="F2720B75AC5D4B32969E5B5357FD7E16">
    <w:name w:val="F2720B75AC5D4B32969E5B5357FD7E16"/>
    <w:rsid w:val="00553110"/>
  </w:style>
  <w:style w:type="paragraph" w:customStyle="1" w:styleId="E6B88FDEDC3E4FE7BBA8D0DD281DE908">
    <w:name w:val="E6B88FDEDC3E4FE7BBA8D0DD281DE908"/>
    <w:rsid w:val="00553110"/>
  </w:style>
  <w:style w:type="paragraph" w:customStyle="1" w:styleId="623A1EAFF6254EE39BE90FEEC06A38E2">
    <w:name w:val="623A1EAFF6254EE39BE90FEEC06A38E2"/>
    <w:rsid w:val="00553110"/>
  </w:style>
  <w:style w:type="paragraph" w:customStyle="1" w:styleId="9B86898B80624184A2697E9EDAE08094">
    <w:name w:val="9B86898B80624184A2697E9EDAE08094"/>
    <w:rsid w:val="00553110"/>
  </w:style>
  <w:style w:type="paragraph" w:customStyle="1" w:styleId="0E6768C638154038BE54E482D012A836">
    <w:name w:val="0E6768C638154038BE54E482D012A836"/>
    <w:rsid w:val="00553110"/>
  </w:style>
  <w:style w:type="paragraph" w:customStyle="1" w:styleId="2DE4EDA141F642C1A1D6592A790E92B6">
    <w:name w:val="2DE4EDA141F642C1A1D6592A790E92B6"/>
    <w:rsid w:val="00553110"/>
  </w:style>
  <w:style w:type="paragraph" w:customStyle="1" w:styleId="0164D7C9732D4555A823B74DEB26BDA2">
    <w:name w:val="0164D7C9732D4555A823B74DEB26BDA2"/>
    <w:rsid w:val="00553110"/>
  </w:style>
  <w:style w:type="paragraph" w:customStyle="1" w:styleId="FCE6E03B436E463C8A1389376674BFCC">
    <w:name w:val="FCE6E03B436E463C8A1389376674BFCC"/>
    <w:rsid w:val="00553110"/>
  </w:style>
  <w:style w:type="paragraph" w:customStyle="1" w:styleId="A39C9E38A2974ABD943573EC4772B6F3">
    <w:name w:val="A39C9E38A2974ABD943573EC4772B6F3"/>
    <w:rsid w:val="00553110"/>
  </w:style>
  <w:style w:type="paragraph" w:customStyle="1" w:styleId="F7A75822BCB84F35964D7CF6E3A77AF2">
    <w:name w:val="F7A75822BCB84F35964D7CF6E3A77AF2"/>
    <w:rsid w:val="00553110"/>
  </w:style>
  <w:style w:type="paragraph" w:customStyle="1" w:styleId="46C7C3405F864CCBAC72D0C19AF08312">
    <w:name w:val="46C7C3405F864CCBAC72D0C19AF08312"/>
    <w:rsid w:val="00553110"/>
  </w:style>
  <w:style w:type="paragraph" w:customStyle="1" w:styleId="F8C878983E1948D9AC0211B7D8F258AB">
    <w:name w:val="F8C878983E1948D9AC0211B7D8F258AB"/>
    <w:rsid w:val="00553110"/>
  </w:style>
  <w:style w:type="paragraph" w:customStyle="1" w:styleId="179992BDC2044E849E573BF0AB5F7F90">
    <w:name w:val="179992BDC2044E849E573BF0AB5F7F90"/>
    <w:rsid w:val="00553110"/>
  </w:style>
  <w:style w:type="paragraph" w:customStyle="1" w:styleId="14937CC9634449B2B54998343F5424A1">
    <w:name w:val="14937CC9634449B2B54998343F5424A1"/>
    <w:rsid w:val="00553110"/>
  </w:style>
  <w:style w:type="paragraph" w:customStyle="1" w:styleId="570DDE7CC3804267BA14FFD548C35FA2">
    <w:name w:val="570DDE7CC3804267BA14FFD548C35FA2"/>
    <w:rsid w:val="00553110"/>
  </w:style>
  <w:style w:type="paragraph" w:customStyle="1" w:styleId="60DA98119E044BC3B7AEB68EDD0F1D43">
    <w:name w:val="60DA98119E044BC3B7AEB68EDD0F1D43"/>
    <w:rsid w:val="00553110"/>
  </w:style>
  <w:style w:type="paragraph" w:customStyle="1" w:styleId="0CEA9F2844954D8A808E00FC71578310">
    <w:name w:val="0CEA9F2844954D8A808E00FC71578310"/>
    <w:rsid w:val="00553110"/>
  </w:style>
  <w:style w:type="paragraph" w:customStyle="1" w:styleId="BCBF48FDB75C417CADB251DD9E5357E6">
    <w:name w:val="BCBF48FDB75C417CADB251DD9E5357E6"/>
    <w:rsid w:val="00301C70"/>
    <w:pPr>
      <w:spacing w:after="200" w:line="276" w:lineRule="auto"/>
    </w:pPr>
    <w:rPr>
      <w:lang w:val="en-IN" w:eastAsia="en-IN"/>
    </w:rPr>
  </w:style>
  <w:style w:type="paragraph" w:customStyle="1" w:styleId="2E92C88FCA7746949F4AB6C2345D8397">
    <w:name w:val="2E92C88FCA7746949F4AB6C2345D8397"/>
    <w:rsid w:val="00301C70"/>
    <w:pPr>
      <w:spacing w:after="200" w:line="276" w:lineRule="auto"/>
    </w:pPr>
    <w:rPr>
      <w:lang w:val="en-IN" w:eastAsia="en-IN"/>
    </w:rPr>
  </w:style>
  <w:style w:type="paragraph" w:customStyle="1" w:styleId="81BD480F25464591884A2B5A4FCF998D">
    <w:name w:val="81BD480F25464591884A2B5A4FCF998D"/>
    <w:rsid w:val="00301C70"/>
    <w:pPr>
      <w:spacing w:after="200" w:line="276" w:lineRule="auto"/>
    </w:pPr>
    <w:rPr>
      <w:lang w:val="en-IN" w:eastAsia="en-IN"/>
    </w:rPr>
  </w:style>
  <w:style w:type="paragraph" w:customStyle="1" w:styleId="D5943305A3734EFFA12515EB742C1825">
    <w:name w:val="D5943305A3734EFFA12515EB742C1825"/>
    <w:rsid w:val="00301C70"/>
    <w:pPr>
      <w:spacing w:after="200" w:line="276" w:lineRule="auto"/>
    </w:pPr>
    <w:rPr>
      <w:lang w:val="en-IN" w:eastAsia="en-IN"/>
    </w:rPr>
  </w:style>
  <w:style w:type="paragraph" w:customStyle="1" w:styleId="5E862855440846348B4B48A9D8F0EA55">
    <w:name w:val="5E862855440846348B4B48A9D8F0EA55"/>
    <w:rsid w:val="00301C70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98BB9-EC7A-4CFB-8E31-58EFFB55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Application>LibreOffice/6.0.7.3$Linux_X86_64 LibreOffice_project/00m0$Build-3</Application>
  <Pages>3</Pages>
  <Words>665</Words>
  <Characters>3728</Characters>
  <CharactersWithSpaces>4290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2019-10-20T13:52:00Z</dcterms:created>
  <dc:creator>R. Krishnan</dc:creator>
  <dc:description/>
  <dc:language>en-IN</dc:language>
  <cp:lastModifiedBy/>
  <dcterms:modified xsi:type="dcterms:W3CDTF">2019-10-25T01:24:30Z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